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036A61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036A61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036A6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36A6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36A6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36A6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36A6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36A6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36A6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36A6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36A6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36A6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36A6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36A6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36A6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36A6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36A6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36A6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36A6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36A6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36A6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36A6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36A6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36A6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36A6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36A6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36A6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Default="009B5655" w:rsidP="009B5655">
      <w:pPr>
        <w:ind w:firstLine="720"/>
      </w:pPr>
      <w:r>
        <w:t>Coloque aqui a descrição do documento</w:t>
      </w:r>
    </w:p>
    <w:p w:rsidR="009B5655" w:rsidRPr="009B5655" w:rsidRDefault="009B5655" w:rsidP="009B5655"/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DA19B6" w:rsidRDefault="00952E23">
      <w:r>
        <w:t>Coloque aqui a descrição completa do projeto</w:t>
      </w:r>
    </w:p>
    <w:p w:rsidR="00DA19B6" w:rsidRDefault="0001427C">
      <w:pPr>
        <w:pStyle w:val="cabealho2"/>
      </w:pPr>
      <w:bookmarkStart w:id="6" w:name="_Toc533767846"/>
      <w:bookmarkStart w:id="7" w:name="_Toc3879733"/>
      <w:r>
        <w:t xml:space="preserve">Resumo </w:t>
      </w:r>
      <w:r w:rsidR="00952E23">
        <w:t>do projeto</w:t>
      </w:r>
      <w:bookmarkEnd w:id="6"/>
      <w:bookmarkEnd w:id="7"/>
    </w:p>
    <w:p w:rsidR="008A7F37" w:rsidRDefault="00952E23">
      <w:r>
        <w:t>Coloque aqui um resumo sobre o projeto</w:t>
      </w:r>
    </w:p>
    <w:p w:rsidR="008A7F37" w:rsidRDefault="008A7F37">
      <w:r>
        <w:br w:type="page"/>
      </w:r>
    </w:p>
    <w:p w:rsidR="00CB1DE5" w:rsidRDefault="00C92BD1" w:rsidP="00CB1DE5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Start w:id="10" w:name="_Toc533767848"/>
      <w:bookmarkStart w:id="11" w:name="_Toc3879735"/>
      <w:bookmarkEnd w:id="8"/>
      <w:bookmarkEnd w:id="9"/>
    </w:p>
    <w:p w:rsidR="00CB1DE5" w:rsidRPr="00CB1DE5" w:rsidRDefault="00CB1DE5" w:rsidP="00CB1DE5">
      <w:r>
        <w:t>Modelagem do nosso software é quando definimos a estrutura do nosso banco de dados, e essa estruturação é feita para termos na criação efetiva do produto sem conflitos, com espaço para todos dados que precisamos guardar.</w:t>
      </w:r>
    </w:p>
    <w:p w:rsidR="00DA19B6" w:rsidRDefault="00C92BD1">
      <w:pPr>
        <w:pStyle w:val="cabealho2"/>
      </w:pPr>
      <w:r>
        <w:t>Modelo Lógico</w:t>
      </w:r>
      <w:bookmarkEnd w:id="10"/>
      <w:bookmarkEnd w:id="11"/>
    </w:p>
    <w:p w:rsidR="00DA19B6" w:rsidRDefault="008F0BD8">
      <w:r>
        <w:t>O modelo lógico estabelece todas relações aplicando já técnicas como normalização, define chaves primarias e estrangeiras, e define como será a modelagem final no banco.</w:t>
      </w:r>
      <w:r>
        <w:rPr>
          <w:noProof/>
        </w:rPr>
        <w:drawing>
          <wp:inline distT="0" distB="0" distL="0" distR="0">
            <wp:extent cx="5722620" cy="5348605"/>
            <wp:effectExtent l="0" t="0" r="0" b="4445"/>
            <wp:docPr id="1" name="Imagem 1" descr="C:\Users\fic\Downloads\Modelagem Log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c\Downloads\Modelagem Logic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12" cy="53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DE5" w:rsidRDefault="00CB1DE5" w:rsidP="008A7F37">
      <w:pPr>
        <w:pStyle w:val="cabealho2"/>
      </w:pPr>
      <w:bookmarkStart w:id="12" w:name="_Toc533767849"/>
      <w:bookmarkStart w:id="13" w:name="_Toc3879736"/>
    </w:p>
    <w:p w:rsidR="00CB1DE5" w:rsidRDefault="00CB1DE5" w:rsidP="008A7F37">
      <w:pPr>
        <w:pStyle w:val="cabealho2"/>
      </w:pPr>
    </w:p>
    <w:p w:rsidR="00CB1DE5" w:rsidRDefault="00CB1DE5" w:rsidP="008A7F37">
      <w:pPr>
        <w:pStyle w:val="cabealho2"/>
      </w:pPr>
    </w:p>
    <w:p w:rsidR="00CB1DE5" w:rsidRDefault="00CB1DE5" w:rsidP="008A7F37">
      <w:pPr>
        <w:pStyle w:val="cabealho2"/>
      </w:pPr>
    </w:p>
    <w:p w:rsidR="00CB1DE5" w:rsidRDefault="00CB1DE5" w:rsidP="008A7F37">
      <w:pPr>
        <w:pStyle w:val="cabealho2"/>
      </w:pPr>
    </w:p>
    <w:p w:rsidR="00CB1DE5" w:rsidRDefault="00CB1DE5" w:rsidP="008A7F37">
      <w:pPr>
        <w:pStyle w:val="cabealho2"/>
      </w:pPr>
    </w:p>
    <w:p w:rsidR="00922DD3" w:rsidRPr="00CB1DE5" w:rsidRDefault="00922DD3" w:rsidP="00CB1DE5"/>
    <w:p w:rsidR="00CB1DE5" w:rsidRDefault="00CB1DE5" w:rsidP="008A7F37">
      <w:pPr>
        <w:pStyle w:val="cabealho2"/>
      </w:pPr>
    </w:p>
    <w:p w:rsidR="00DA19B6" w:rsidRDefault="00C92BD1" w:rsidP="008A7F37">
      <w:pPr>
        <w:pStyle w:val="cabealho2"/>
      </w:pPr>
      <w:r>
        <w:t>Modelo Físico</w:t>
      </w:r>
      <w:bookmarkEnd w:id="12"/>
      <w:bookmarkEnd w:id="13"/>
    </w:p>
    <w:p w:rsidR="008F0BD8" w:rsidRDefault="008F0BD8" w:rsidP="008A7F37">
      <w:r>
        <w:t>O Modelo físico é quando nos preenchemos as tabelas de dados e começamos a fazer testes no nosso modelo para detectar falhas.</w:t>
      </w:r>
      <w:r w:rsidR="00922DD3" w:rsidRPr="00922DD3">
        <w:rPr>
          <w:noProof/>
        </w:rPr>
        <w:t xml:space="preserve"> </w:t>
      </w:r>
      <w:r w:rsidR="00922DD3">
        <w:rPr>
          <w:noProof/>
        </w:rPr>
        <w:drawing>
          <wp:inline distT="0" distB="0" distL="0" distR="0" wp14:anchorId="6D51100D" wp14:editId="59E1A9E6">
            <wp:extent cx="5631180" cy="5692140"/>
            <wp:effectExtent l="0" t="0" r="762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DE5" w:rsidRDefault="00CB1DE5" w:rsidP="008A7F37"/>
    <w:p w:rsidR="008F0BD8" w:rsidRPr="008F0BD8" w:rsidRDefault="008F0BD8" w:rsidP="008F0BD8">
      <w:r w:rsidRPr="008F0BD8">
        <w:rPr>
          <w:noProof/>
        </w:rPr>
        <w:t xml:space="preserve"> </w:t>
      </w:r>
      <w:bookmarkStart w:id="14" w:name="_Toc533767850"/>
      <w:bookmarkStart w:id="15" w:name="_Toc3879737"/>
    </w:p>
    <w:p w:rsidR="00C92BD1" w:rsidRDefault="00C92BD1" w:rsidP="008A7F37">
      <w:pPr>
        <w:pStyle w:val="cabealho2"/>
      </w:pPr>
      <w:r>
        <w:t>Modelo Conceitual</w:t>
      </w:r>
      <w:bookmarkEnd w:id="14"/>
      <w:bookmarkEnd w:id="15"/>
    </w:p>
    <w:p w:rsidR="008F0BD8" w:rsidRDefault="008F0BD8" w:rsidP="008A7F37">
      <w:r>
        <w:t>O modelo conceitual nos permite estabelecer as relações entre as colunas de forma inicial, sem declarar dados e sem técnicas avançadas, é a base para a modelagem.</w:t>
      </w:r>
    </w:p>
    <w:p w:rsidR="008A7F37" w:rsidRDefault="008F0BD8" w:rsidP="008A7F37">
      <w:r>
        <w:rPr>
          <w:noProof/>
        </w:rPr>
        <w:lastRenderedPageBreak/>
        <w:drawing>
          <wp:inline distT="0" distB="0" distL="0" distR="0">
            <wp:extent cx="5722620" cy="4069080"/>
            <wp:effectExtent l="0" t="0" r="0" b="7620"/>
            <wp:docPr id="2" name="Imagem 2" descr="C:\Users\fic\Downloads\Modelagem Logic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c\Downloads\Modelagem Logica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DA19B6">
      <w:pPr>
        <w:sectPr w:rsidR="00DA19B6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16" w:name="_Toc533767851"/>
      <w:bookmarkStart w:id="17" w:name="_Toc3879738"/>
      <w:r>
        <w:lastRenderedPageBreak/>
        <w:t>Cronograma</w:t>
      </w:r>
      <w:bookmarkEnd w:id="16"/>
      <w:bookmarkEnd w:id="17"/>
    </w:p>
    <w:p w:rsidR="00DA19B6" w:rsidRDefault="008F0BD8" w:rsidP="00295E15">
      <w:pPr>
        <w:ind w:firstLine="720"/>
      </w:pPr>
      <w:hyperlink r:id="rId15" w:history="1">
        <w:r>
          <w:rPr>
            <w:rStyle w:val="Hyperlink"/>
          </w:rPr>
          <w:t>https://trello.com/b/Ru48dxEp/projeto-spmedgroup</w:t>
        </w:r>
      </w:hyperlink>
    </w:p>
    <w:tbl>
      <w:tblPr>
        <w:tblStyle w:val="Tabelafinanceira"/>
        <w:tblW w:w="2873" w:type="pct"/>
        <w:tblLook w:val="04E0" w:firstRow="1" w:lastRow="1" w:firstColumn="1" w:lastColumn="0" w:noHBand="0" w:noVBand="1"/>
        <w:tblDescription w:val="Tabela de capital inicial"/>
      </w:tblPr>
      <w:tblGrid>
        <w:gridCol w:w="1215"/>
        <w:gridCol w:w="1041"/>
        <w:gridCol w:w="1041"/>
        <w:gridCol w:w="1041"/>
        <w:gridCol w:w="843"/>
      </w:tblGrid>
      <w:tr w:rsidR="00CE35B3" w:rsidTr="00CE3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pct"/>
          </w:tcPr>
          <w:p w:rsidR="00CE35B3" w:rsidRDefault="00CE35B3"/>
        </w:tc>
        <w:tc>
          <w:tcPr>
            <w:tcW w:w="928" w:type="pct"/>
          </w:tcPr>
          <w:p w:rsidR="00CE35B3" w:rsidRDefault="00CE35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1</w:t>
            </w:r>
          </w:p>
        </w:tc>
        <w:tc>
          <w:tcPr>
            <w:tcW w:w="928" w:type="pct"/>
          </w:tcPr>
          <w:p w:rsidR="00CE35B3" w:rsidRDefault="00CE35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2</w:t>
            </w:r>
          </w:p>
        </w:tc>
        <w:tc>
          <w:tcPr>
            <w:tcW w:w="928" w:type="pct"/>
          </w:tcPr>
          <w:p w:rsidR="00CE35B3" w:rsidRDefault="00CE35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3</w:t>
            </w:r>
          </w:p>
        </w:tc>
        <w:tc>
          <w:tcPr>
            <w:tcW w:w="928" w:type="pct"/>
          </w:tcPr>
          <w:p w:rsidR="00CE35B3" w:rsidRDefault="00CE35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4</w:t>
            </w:r>
          </w:p>
        </w:tc>
      </w:tr>
      <w:tr w:rsidR="00CE35B3" w:rsidTr="00CE35B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pct"/>
          </w:tcPr>
          <w:p w:rsidR="00CE35B3" w:rsidRPr="00BD3832" w:rsidRDefault="00CE35B3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928" w:type="pct"/>
          </w:tcPr>
          <w:p w:rsidR="00CE35B3" w:rsidRDefault="00CE35B3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28" w:type="pct"/>
          </w:tcPr>
          <w:p w:rsidR="00CE35B3" w:rsidRDefault="00CE35B3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28" w:type="pct"/>
          </w:tcPr>
          <w:p w:rsidR="00CE35B3" w:rsidRDefault="00CE35B3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28" w:type="pct"/>
          </w:tcPr>
          <w:p w:rsidR="00CE35B3" w:rsidRDefault="00CE35B3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5B3" w:rsidTr="00CE35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pct"/>
          </w:tcPr>
          <w:p w:rsidR="00CE35B3" w:rsidRPr="008A7F37" w:rsidRDefault="00CE35B3">
            <w:r>
              <w:rPr>
                <w:b/>
                <w:caps/>
              </w:rPr>
              <w:t>Modelo Físico</w:t>
            </w:r>
          </w:p>
        </w:tc>
        <w:tc>
          <w:tcPr>
            <w:tcW w:w="928" w:type="pct"/>
          </w:tcPr>
          <w:p w:rsidR="00CE35B3" w:rsidRDefault="00CE35B3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28" w:type="pct"/>
          </w:tcPr>
          <w:p w:rsidR="00CE35B3" w:rsidRDefault="00CE35B3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8" w:type="pct"/>
          </w:tcPr>
          <w:p w:rsidR="00CE35B3" w:rsidRDefault="00CE35B3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8" w:type="pct"/>
          </w:tcPr>
          <w:p w:rsidR="00CE35B3" w:rsidRDefault="00CE35B3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5B3" w:rsidTr="00CE35B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pct"/>
          </w:tcPr>
          <w:p w:rsidR="00CE35B3" w:rsidRDefault="00CE35B3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928" w:type="pct"/>
          </w:tcPr>
          <w:p w:rsidR="00CE35B3" w:rsidRDefault="00CE35B3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28" w:type="pct"/>
          </w:tcPr>
          <w:p w:rsidR="00CE35B3" w:rsidRDefault="00CE35B3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8" w:type="pct"/>
          </w:tcPr>
          <w:p w:rsidR="00CE35B3" w:rsidRDefault="00CE35B3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8" w:type="pct"/>
          </w:tcPr>
          <w:p w:rsidR="00CE35B3" w:rsidRDefault="00CE35B3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  <w:bookmarkStart w:id="18" w:name="_GoBack"/>
      <w:bookmarkEnd w:id="18"/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A61" w:rsidRDefault="00036A61">
      <w:pPr>
        <w:spacing w:after="0" w:line="240" w:lineRule="auto"/>
      </w:pPr>
      <w:r>
        <w:separator/>
      </w:r>
    </w:p>
  </w:endnote>
  <w:endnote w:type="continuationSeparator" w:id="0">
    <w:p w:rsidR="00036A61" w:rsidRDefault="00036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036A61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A61" w:rsidRDefault="00036A61">
      <w:pPr>
        <w:spacing w:after="0" w:line="240" w:lineRule="auto"/>
      </w:pPr>
      <w:r>
        <w:separator/>
      </w:r>
    </w:p>
  </w:footnote>
  <w:footnote w:type="continuationSeparator" w:id="0">
    <w:p w:rsidR="00036A61" w:rsidRDefault="00036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36A61"/>
    <w:rsid w:val="00046B04"/>
    <w:rsid w:val="000C3257"/>
    <w:rsid w:val="000C4200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8F0BD8"/>
    <w:rsid w:val="00922DD3"/>
    <w:rsid w:val="00952E23"/>
    <w:rsid w:val="00997D7D"/>
    <w:rsid w:val="009A3F87"/>
    <w:rsid w:val="009B5655"/>
    <w:rsid w:val="009E2D84"/>
    <w:rsid w:val="00A25BD2"/>
    <w:rsid w:val="00A967A8"/>
    <w:rsid w:val="00B36547"/>
    <w:rsid w:val="00BB5B9E"/>
    <w:rsid w:val="00BD3832"/>
    <w:rsid w:val="00BE6308"/>
    <w:rsid w:val="00BF7DCB"/>
    <w:rsid w:val="00C26497"/>
    <w:rsid w:val="00C86073"/>
    <w:rsid w:val="00C92BD1"/>
    <w:rsid w:val="00CB1DE5"/>
    <w:rsid w:val="00CE35B3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DE7C924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trello.com/b/Ru48dxEp/projeto-spmedgroup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973EE1"/>
    <w:rsid w:val="00BE6D49"/>
    <w:rsid w:val="00F3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AEDAAF-022C-4895-9EC8-AA91EF60A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202</TotalTime>
  <Pages>14</Pages>
  <Words>554</Words>
  <Characters>2997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FIC</cp:lastModifiedBy>
  <cp:revision>26</cp:revision>
  <dcterms:created xsi:type="dcterms:W3CDTF">2018-12-27T15:45:00Z</dcterms:created>
  <dcterms:modified xsi:type="dcterms:W3CDTF">2020-02-12T12:29:00Z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